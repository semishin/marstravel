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32" w:rsidRDefault="006D09B7" w:rsidP="00C06AF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98500" cy="825500"/>
            <wp:effectExtent l="0" t="0" r="127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32" w:rsidRDefault="00C06AF6" w:rsidP="00C06AF6">
      <w:pPr>
        <w:pStyle w:val="1"/>
        <w:spacing w:before="200" w:line="240" w:lineRule="auto"/>
        <w:ind w:left="0" w:right="72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КУЛЬТУРЫ РОССИЙСКОЙ ФЕДЕРАЦИИ</w:t>
      </w:r>
    </w:p>
    <w:p w:rsidR="00CF7632" w:rsidRDefault="00CF7632" w:rsidP="00C06AF6">
      <w:pPr>
        <w:rPr>
          <w:sz w:val="28"/>
          <w:szCs w:val="28"/>
        </w:rPr>
      </w:pPr>
    </w:p>
    <w:p w:rsidR="00CF7632" w:rsidRDefault="00C06AF6" w:rsidP="00C06AF6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АГЕНТСТВО ПО ТУРИЗМУ</w:t>
      </w:r>
    </w:p>
    <w:p w:rsidR="00CF7632" w:rsidRDefault="00C06AF6" w:rsidP="00C06AF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(РОСТУРИЗМ)</w:t>
      </w:r>
    </w:p>
    <w:p w:rsidR="00CF7632" w:rsidRDefault="00CF7632" w:rsidP="00C06AF6">
      <w:pPr>
        <w:jc w:val="center"/>
        <w:rPr>
          <w:b/>
          <w:bCs/>
          <w:sz w:val="28"/>
          <w:szCs w:val="28"/>
        </w:rPr>
      </w:pPr>
    </w:p>
    <w:p w:rsidR="00CF7632" w:rsidRDefault="00C06AF6" w:rsidP="00C06AF6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ПРИКАЗ</w:t>
      </w:r>
    </w:p>
    <w:p w:rsidR="00CF7632" w:rsidRDefault="00CF7632" w:rsidP="00C06AF6">
      <w:pPr>
        <w:rPr>
          <w:sz w:val="28"/>
          <w:szCs w:val="28"/>
        </w:rPr>
      </w:pPr>
    </w:p>
    <w:p w:rsidR="00CF7632" w:rsidRDefault="008C3CA6" w:rsidP="00F06A63">
      <w:pPr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«27» апреля 2015</w:t>
      </w:r>
      <w:r w:rsidR="00F06A63">
        <w:rPr>
          <w:sz w:val="28"/>
          <w:szCs w:val="28"/>
        </w:rPr>
        <w:t xml:space="preserve">г.                                                                     № </w:t>
      </w:r>
      <w:r w:rsidR="007804D6">
        <w:rPr>
          <w:sz w:val="28"/>
          <w:szCs w:val="28"/>
        </w:rPr>
        <w:t>170-Пр-15</w:t>
      </w:r>
    </w:p>
    <w:p w:rsidR="00CF7632" w:rsidRDefault="00C06AF6" w:rsidP="00C06AF6">
      <w:pPr>
        <w:jc w:val="center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CF7632" w:rsidRDefault="00CF7632" w:rsidP="00C06AF6">
      <w:pPr>
        <w:jc w:val="center"/>
        <w:rPr>
          <w:b/>
          <w:sz w:val="28"/>
          <w:szCs w:val="28"/>
        </w:rPr>
      </w:pPr>
    </w:p>
    <w:p w:rsidR="00CF7632" w:rsidRDefault="00C06AF6" w:rsidP="00C06A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 формировании Единого федерального реестра туроператоров</w:t>
      </w:r>
    </w:p>
    <w:p w:rsidR="00CF7632" w:rsidRDefault="00CF7632" w:rsidP="00C06AF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CF7632" w:rsidRDefault="00C06AF6" w:rsidP="00F11B43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соответствии со статьей 4.1 Федерального закона от 24 ноября 1996 г. № 132-ФЗ «Об основах туристской деятельности в Российской Федерации» </w:t>
      </w:r>
      <w:r>
        <w:rPr>
          <w:b/>
          <w:spacing w:val="80"/>
          <w:sz w:val="28"/>
          <w:szCs w:val="28"/>
        </w:rPr>
        <w:t>приказыва</w:t>
      </w:r>
      <w:r>
        <w:rPr>
          <w:b/>
          <w:sz w:val="28"/>
          <w:szCs w:val="28"/>
        </w:rPr>
        <w:t>ю:</w:t>
      </w:r>
    </w:p>
    <w:p w:rsidR="00CF7632" w:rsidRDefault="00CF7632" w:rsidP="00C06AF6">
      <w:pPr>
        <w:rPr>
          <w:sz w:val="28"/>
          <w:szCs w:val="28"/>
        </w:rPr>
      </w:pPr>
    </w:p>
    <w:p w:rsidR="00CF7632" w:rsidRDefault="00C06AF6" w:rsidP="00C06AF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 Внести сведения в Единый федеральный реестр туроператоров </w:t>
      </w:r>
      <w:r>
        <w:rPr>
          <w:sz w:val="28"/>
          <w:szCs w:val="28"/>
        </w:rPr>
        <w:br/>
        <w:t>о юридических лицах, осуществляющих туроператорскую деятельность, согласно Приложению.</w:t>
      </w:r>
    </w:p>
    <w:p w:rsidR="00CF7632" w:rsidRDefault="00CF7632" w:rsidP="00C06AF6">
      <w:pPr>
        <w:ind w:firstLine="708"/>
        <w:jc w:val="both"/>
        <w:rPr>
          <w:sz w:val="28"/>
          <w:szCs w:val="28"/>
        </w:rPr>
      </w:pPr>
    </w:p>
    <w:p w:rsidR="00CF7632" w:rsidRDefault="00C06AF6" w:rsidP="00CA3A0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 Разместить настоящий </w:t>
      </w:r>
      <w:r w:rsidR="008C3CA6">
        <w:rPr>
          <w:sz w:val="28"/>
          <w:szCs w:val="28"/>
        </w:rPr>
        <w:t>п</w:t>
      </w:r>
      <w:r>
        <w:rPr>
          <w:sz w:val="28"/>
          <w:szCs w:val="28"/>
        </w:rPr>
        <w:t>риказ на сайте Федерального агентства</w:t>
      </w:r>
      <w:r>
        <w:rPr>
          <w:sz w:val="28"/>
          <w:szCs w:val="28"/>
        </w:rPr>
        <w:br/>
        <w:t>по туризму в информационно-телекоммуникационной сети Интернет.</w:t>
      </w:r>
    </w:p>
    <w:p w:rsidR="00CF7632" w:rsidRDefault="00CF7632" w:rsidP="00C06AF6">
      <w:pPr>
        <w:ind w:firstLine="708"/>
        <w:jc w:val="both"/>
        <w:rPr>
          <w:sz w:val="28"/>
          <w:szCs w:val="28"/>
        </w:rPr>
      </w:pPr>
    </w:p>
    <w:p w:rsidR="00CF7632" w:rsidRDefault="00C06AF6" w:rsidP="00C06AF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Контроль за исполнением настоящего </w:t>
      </w:r>
      <w:r w:rsidR="008C3CA6">
        <w:rPr>
          <w:sz w:val="28"/>
          <w:szCs w:val="28"/>
        </w:rPr>
        <w:t>п</w:t>
      </w:r>
      <w:r>
        <w:rPr>
          <w:sz w:val="28"/>
          <w:szCs w:val="28"/>
        </w:rPr>
        <w:t>риказа возложить на заместителя руководителя Ростуризма А.А. Конюшкова.</w:t>
      </w:r>
    </w:p>
    <w:p w:rsidR="00CF7632" w:rsidRDefault="00CF7632" w:rsidP="00C06AF6">
      <w:pPr>
        <w:ind w:firstLine="708"/>
        <w:jc w:val="both"/>
        <w:rPr>
          <w:sz w:val="28"/>
          <w:szCs w:val="28"/>
        </w:rPr>
      </w:pPr>
    </w:p>
    <w:p w:rsidR="00CF7632" w:rsidRDefault="00CF7632" w:rsidP="00C06AF6">
      <w:pPr>
        <w:rPr>
          <w:sz w:val="28"/>
          <w:szCs w:val="28"/>
        </w:rPr>
      </w:pPr>
    </w:p>
    <w:p w:rsidR="00CF7632" w:rsidRDefault="00CF7632" w:rsidP="00C06AF6">
      <w:pPr>
        <w:rPr>
          <w:sz w:val="28"/>
          <w:szCs w:val="28"/>
        </w:rPr>
      </w:pPr>
    </w:p>
    <w:p w:rsidR="00CF7632" w:rsidRDefault="00CF7632" w:rsidP="00C06AF6">
      <w:pPr>
        <w:rPr>
          <w:sz w:val="28"/>
          <w:szCs w:val="28"/>
        </w:rPr>
      </w:pPr>
    </w:p>
    <w:p w:rsidR="00CF7632" w:rsidRDefault="00CF7632" w:rsidP="00C06AF6">
      <w:pPr>
        <w:rPr>
          <w:sz w:val="28"/>
          <w:szCs w:val="28"/>
        </w:rPr>
      </w:pPr>
    </w:p>
    <w:p w:rsidR="00CF7632" w:rsidRDefault="00CF7632" w:rsidP="00C06AF6">
      <w:pPr>
        <w:rPr>
          <w:sz w:val="28"/>
          <w:szCs w:val="28"/>
        </w:rPr>
      </w:pPr>
    </w:p>
    <w:p w:rsidR="00CF7632" w:rsidRDefault="00CF7632" w:rsidP="00C06AF6">
      <w:pPr>
        <w:rPr>
          <w:sz w:val="28"/>
          <w:szCs w:val="28"/>
        </w:rPr>
      </w:pPr>
    </w:p>
    <w:p w:rsidR="00CF7632" w:rsidRDefault="00CF7632" w:rsidP="00C06AF6">
      <w:pPr>
        <w:rPr>
          <w:sz w:val="28"/>
          <w:szCs w:val="28"/>
        </w:rPr>
      </w:pPr>
    </w:p>
    <w:p w:rsidR="00CF7632" w:rsidRDefault="001409F0" w:rsidP="00C06AF6">
      <w:pPr>
        <w:rPr>
          <w:sz w:val="28"/>
          <w:szCs w:val="28"/>
        </w:rPr>
      </w:pPr>
      <w:r>
        <w:rPr>
          <w:sz w:val="28"/>
          <w:szCs w:val="28"/>
        </w:rPr>
        <w:t>Руководитель                                                                                  О.П. Сафонов</w:t>
      </w:r>
    </w:p>
    <w:p w:rsidR="00CF7632" w:rsidRDefault="00CF7632" w:rsidP="00C06AF6">
      <w:pPr>
        <w:rPr>
          <w:sz w:val="28"/>
          <w:szCs w:val="28"/>
        </w:rPr>
        <w:sectPr w:rsidR="00CF7632">
          <w:pgSz w:w="11906" w:h="16838"/>
          <w:pgMar w:top="1134" w:right="851" w:bottom="1134" w:left="1701" w:header="709" w:footer="709" w:gutter="0"/>
          <w:cols w:space="720"/>
        </w:sectPr>
      </w:pPr>
    </w:p>
    <w:p w:rsidR="00CF7632" w:rsidRDefault="00F06A63" w:rsidP="00F06A63">
      <w:pPr>
        <w:jc w:val="right"/>
        <w:outlineLvl w:val="0"/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Приложение </w:t>
      </w:r>
    </w:p>
    <w:p w:rsidR="00CF7632" w:rsidRDefault="00F06A63" w:rsidP="00F06A63">
      <w:pPr>
        <w:jc w:val="right"/>
        <w:rPr>
          <w:b/>
        </w:rPr>
      </w:pPr>
      <w:r>
        <w:rPr>
          <w:b/>
        </w:rPr>
        <w:t xml:space="preserve">к приказу Ростуризма  </w:t>
      </w:r>
    </w:p>
    <w:p w:rsidR="00CF7632" w:rsidRDefault="00F06A63" w:rsidP="00F06A63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от </w:t>
      </w:r>
      <w:r w:rsidR="008C3CA6">
        <w:rPr>
          <w:b/>
        </w:rPr>
        <w:t xml:space="preserve">«27» апреля 2015г </w:t>
      </w:r>
      <w:r>
        <w:rPr>
          <w:b/>
        </w:rPr>
        <w:t xml:space="preserve">№  </w:t>
      </w:r>
      <w:r w:rsidR="007804D6">
        <w:rPr>
          <w:b/>
        </w:rPr>
        <w:t>170-Пр-15</w:t>
      </w:r>
      <w:r>
        <w:rPr>
          <w:b/>
        </w:rPr>
        <w:t xml:space="preserve"> </w:t>
      </w:r>
    </w:p>
    <w:p w:rsidR="00CF7632" w:rsidRDefault="00F06A63" w:rsidP="00F06A63">
      <w:pPr>
        <w:jc w:val="center"/>
        <w:outlineLvl w:val="0"/>
        <w:rPr>
          <w:b/>
        </w:rPr>
      </w:pPr>
      <w:r>
        <w:rPr>
          <w:b/>
        </w:rPr>
        <w:t>Список туроператоров, сведения о которых внесены в</w:t>
      </w:r>
    </w:p>
    <w:p w:rsidR="00CF7632" w:rsidRDefault="00F06A63" w:rsidP="006D09B7">
      <w:pPr>
        <w:jc w:val="center"/>
        <w:rPr>
          <w:b/>
        </w:rPr>
      </w:pPr>
      <w:r>
        <w:rPr>
          <w:b/>
        </w:rPr>
        <w:t>Единый федеральный реестр туроператоров</w:t>
      </w:r>
    </w:p>
    <w:p w:rsidR="008C3CA6" w:rsidRDefault="008C3CA6" w:rsidP="006D09B7">
      <w:pPr>
        <w:jc w:val="center"/>
        <w:rPr>
          <w:b/>
        </w:rPr>
      </w:pPr>
    </w:p>
    <w:tbl>
      <w:tblPr>
        <w:tblW w:w="9736" w:type="dxa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826"/>
        <w:gridCol w:w="850"/>
        <w:gridCol w:w="3402"/>
        <w:gridCol w:w="1985"/>
        <w:gridCol w:w="1843"/>
      </w:tblGrid>
      <w:tr w:rsidR="00CF7632" w:rsidTr="00563298">
        <w:trPr>
          <w:trHeight w:val="758"/>
        </w:trPr>
        <w:tc>
          <w:tcPr>
            <w:tcW w:w="830" w:type="dxa"/>
            <w:shd w:val="clear" w:color="auto" w:fill="auto"/>
            <w:vAlign w:val="center"/>
          </w:tcPr>
          <w:p w:rsidR="00CF7632" w:rsidRDefault="00563298" w:rsidP="00563298">
            <w:pPr>
              <w:jc w:val="center"/>
              <w:rPr>
                <w:color w:val="000000"/>
                <w:sz w:val="18"/>
                <w:szCs w:val="18"/>
              </w:rPr>
            </w:pPr>
            <w:r>
              <w:t xml:space="preserve">№ </w:t>
            </w:r>
            <w:r>
              <w:br/>
              <w:t>п/п</w:t>
            </w:r>
          </w:p>
        </w:tc>
        <w:tc>
          <w:tcPr>
            <w:tcW w:w="1676" w:type="dxa"/>
            <w:gridSpan w:val="2"/>
            <w:shd w:val="clear" w:color="auto" w:fill="auto"/>
            <w:vAlign w:val="center"/>
          </w:tcPr>
          <w:p w:rsidR="00CF7632" w:rsidRDefault="00563298" w:rsidP="00563298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Реестровый номер</w:t>
            </w:r>
          </w:p>
          <w:p w:rsidR="00CF7632" w:rsidRDefault="00563298" w:rsidP="005632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18"/>
                <w:szCs w:val="18"/>
              </w:rPr>
              <w:t>Туроператора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563298" w:rsidP="00563298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Наименование  юридического лица-</w:t>
            </w:r>
          </w:p>
          <w:p w:rsidR="00CF7632" w:rsidRDefault="00563298" w:rsidP="005632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18"/>
                <w:szCs w:val="18"/>
              </w:rPr>
              <w:t>туроператора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563298" w:rsidP="00563298">
            <w:pPr>
              <w:ind w:right="-53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Сфера</w:t>
            </w:r>
          </w:p>
          <w:p w:rsidR="00CF7632" w:rsidRDefault="00563298" w:rsidP="005632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18"/>
                <w:szCs w:val="18"/>
              </w:rPr>
              <w:t>туроператорской деятельности</w:t>
            </w:r>
          </w:p>
        </w:tc>
        <w:tc>
          <w:tcPr>
            <w:tcW w:w="1843" w:type="dxa"/>
            <w:vAlign w:val="center"/>
          </w:tcPr>
          <w:p w:rsidR="00CF7632" w:rsidRDefault="00563298" w:rsidP="00563298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ИНН</w:t>
            </w:r>
          </w:p>
          <w:p w:rsidR="00CF7632" w:rsidRDefault="00563298" w:rsidP="00563298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идентификационный</w:t>
            </w:r>
          </w:p>
          <w:p w:rsidR="00CF7632" w:rsidRDefault="00563298" w:rsidP="005632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18"/>
                <w:szCs w:val="18"/>
              </w:rPr>
              <w:t>налоговый номер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5632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5632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5632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014708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"СПЕКТР-ВДВ"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3017054088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014709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ОАО "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Черемшанское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АТП"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1640003308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"Море туров"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3444216078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014711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ООО"ЛЮТУР"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3329080051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014712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"Вояж Плюс"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7610092083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014713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ООО "Кавказ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эксплорэр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7735595124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014714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"Даль ТФ"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9204014311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"ЕДИНАЯ КУРОРТНАЯ СЕТЬ "КУРОРТНЫЙ МАГАЗИН"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7702840148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014716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"45 ПАРАЛЛЕЛЬ"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0274903195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014717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"ВИТА-ТУР"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5902824260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014718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"ТК "РУСЬТУР"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3525341091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014719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ТК "Роял Трэвел"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7725670661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ООО Туристическое агентство </w:t>
            </w:r>
            <w:r w:rsidR="0078644D">
              <w:rPr>
                <w:bCs/>
                <w:color w:val="000000"/>
                <w:sz w:val="20"/>
                <w:szCs w:val="20"/>
              </w:rPr>
              <w:t>"</w:t>
            </w:r>
            <w:r>
              <w:rPr>
                <w:bCs/>
                <w:color w:val="000000"/>
                <w:sz w:val="20"/>
                <w:szCs w:val="20"/>
              </w:rPr>
              <w:t>Турист-ресурс «Кубань</w:t>
            </w:r>
            <w:r w:rsidR="0078644D"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2310001745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014721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ООО </w:t>
            </w:r>
            <w:r w:rsidR="0078644D">
              <w:rPr>
                <w:bCs/>
                <w:color w:val="000000"/>
                <w:sz w:val="20"/>
                <w:szCs w:val="20"/>
              </w:rPr>
              <w:t>"</w:t>
            </w:r>
            <w:r>
              <w:rPr>
                <w:bCs/>
                <w:color w:val="000000"/>
                <w:sz w:val="20"/>
                <w:szCs w:val="20"/>
              </w:rPr>
              <w:t>Тройка</w:t>
            </w:r>
            <w:r w:rsidR="0078644D"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2312049975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014722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"АВТ-СЕРВИС"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7820327359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014723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ЗАО </w:t>
            </w:r>
            <w:r w:rsidR="0078644D">
              <w:rPr>
                <w:bCs/>
                <w:color w:val="000000"/>
                <w:sz w:val="20"/>
                <w:szCs w:val="20"/>
              </w:rPr>
              <w:t>"</w:t>
            </w:r>
            <w:r>
              <w:rPr>
                <w:bCs/>
                <w:color w:val="000000"/>
                <w:sz w:val="20"/>
                <w:szCs w:val="20"/>
              </w:rPr>
              <w:t>Турист</w:t>
            </w:r>
            <w:r w:rsidR="0078644D"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5260924589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014724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"Олимп+"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7103029565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014725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"Колорит"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3128040010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014726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ООО "Карелия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Адвенче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1001264544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014727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Атон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6318159403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014728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</w:t>
            </w:r>
            <w:r w:rsidR="0078644D">
              <w:rPr>
                <w:bCs/>
                <w:color w:val="000000"/>
                <w:sz w:val="20"/>
                <w:szCs w:val="20"/>
              </w:rPr>
              <w:t xml:space="preserve"> "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Гринвэй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-тур</w:t>
            </w:r>
            <w:r w:rsidR="0078644D"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6660153886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014729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ООО "ТК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Жираф.ру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6950127856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014730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"ВОЛИЯ"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5018140777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014731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"ТАЛИСМАН-К"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6730081814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014732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"ОЗЕРНЫЙ КРАЙ"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1001284283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014733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"Семейный чемодан"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1215159353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014734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Дискавери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5503253198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014735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МариаРоса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7813362514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014736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"БАЙКАЛТРЕНД"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3808188856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014737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"ТРЕВЕЛ-ТУР"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9203500693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014738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"ТГК"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1003016762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014739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"РАШН ТРЭВЕЛ ГАЙД"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7730582019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014740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"НАТА"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5047121391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014741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"МИРАНТА"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2901253280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014742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"СТРАКС ЛАЙН"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7731101261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014743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ТК "АЗБУКА ПУТЕШЕСТВИЙ"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4029051319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014744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 "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СибТрип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2465122245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014745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"КГТ"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9102176810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014746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"ЭКСКУРСАНТ.КОМ"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7714928615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014747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"ТУР-ОТЕЛЬ"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1657134669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014748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"Агентство путешествий "Калипсо"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1215169376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014749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"Реал-сервис плюс"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9110007799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014750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"ИТАКА-ЮГ"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6168063805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014751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</w:t>
            </w:r>
            <w:r w:rsidR="0078644D">
              <w:rPr>
                <w:bCs/>
                <w:color w:val="000000"/>
                <w:sz w:val="20"/>
                <w:szCs w:val="20"/>
              </w:rPr>
              <w:t xml:space="preserve"> "</w:t>
            </w:r>
            <w:r>
              <w:rPr>
                <w:bCs/>
                <w:color w:val="000000"/>
                <w:sz w:val="20"/>
                <w:szCs w:val="20"/>
              </w:rPr>
              <w:t>Бизнесинтурсервис</w:t>
            </w:r>
            <w:r w:rsidR="0078644D"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2536043803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014752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ЗАО "АГЕНТСТВО ИРИДА"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7825667510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014753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"Турфирма "Комильфо"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6905050400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014754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Илиос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Тревел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7842371707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014755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"БТГ"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7814524013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014756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Терь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5190924871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014757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Турсервис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7806519122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014758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"Интернет-Трэвел"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7706533194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014759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"РУС-ОТЕЛЬ"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5003004877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014760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ЗАО "МБИК"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7840004758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bookmarkStart w:id="0" w:name="_GoBack"/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МВТ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014761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Иналконс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Тур"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5401349775</w:t>
            </w:r>
          </w:p>
        </w:tc>
      </w:tr>
      <w:bookmarkEnd w:id="0"/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014762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"Альбатрос"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7839482816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014763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"ШАР ТРЭВЭЛ"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7710058583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014764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Ройал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Вояж"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7724718141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014765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"ЭРАЗМО ВЬЯДЖИ ТУРС"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7703735481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014766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ООО "Аллегро-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тревел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7725708900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center"/>
          </w:tcPr>
          <w:p w:rsidR="00CF7632" w:rsidRPr="00786B02" w:rsidRDefault="006D09B7" w:rsidP="000C57FF">
            <w:pPr>
              <w:jc w:val="center"/>
              <w:rPr>
                <w:color w:val="0070C0"/>
                <w:sz w:val="20"/>
                <w:szCs w:val="20"/>
              </w:rPr>
            </w:pPr>
            <w:r w:rsidRPr="00786B02">
              <w:rPr>
                <w:color w:val="0070C0"/>
                <w:sz w:val="20"/>
                <w:szCs w:val="20"/>
              </w:rPr>
              <w:t>60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CF7632" w:rsidRPr="00786B02" w:rsidRDefault="006D09B7" w:rsidP="000C57FF">
            <w:pPr>
              <w:jc w:val="center"/>
              <w:rPr>
                <w:color w:val="0070C0"/>
                <w:sz w:val="20"/>
                <w:szCs w:val="20"/>
              </w:rPr>
            </w:pPr>
            <w:r w:rsidRPr="00786B02">
              <w:rPr>
                <w:color w:val="0070C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632" w:rsidRPr="00786B02" w:rsidRDefault="006D09B7" w:rsidP="000C57FF">
            <w:pPr>
              <w:jc w:val="center"/>
              <w:rPr>
                <w:color w:val="0070C0"/>
                <w:sz w:val="20"/>
                <w:szCs w:val="20"/>
              </w:rPr>
            </w:pPr>
            <w:r w:rsidRPr="00786B02">
              <w:rPr>
                <w:color w:val="0070C0"/>
                <w:sz w:val="20"/>
                <w:szCs w:val="20"/>
              </w:rPr>
              <w:t>014767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F7632" w:rsidRPr="00786B02" w:rsidRDefault="006D09B7" w:rsidP="00CE1D3A">
            <w:pPr>
              <w:rPr>
                <w:color w:val="0070C0"/>
                <w:sz w:val="20"/>
                <w:szCs w:val="20"/>
              </w:rPr>
            </w:pPr>
            <w:r w:rsidRPr="00786B02">
              <w:rPr>
                <w:bCs/>
                <w:color w:val="0070C0"/>
                <w:sz w:val="20"/>
                <w:szCs w:val="20"/>
              </w:rPr>
              <w:t>ООО "МАРС-</w:t>
            </w:r>
            <w:proofErr w:type="spellStart"/>
            <w:r w:rsidRPr="00786B02">
              <w:rPr>
                <w:bCs/>
                <w:color w:val="0070C0"/>
                <w:sz w:val="20"/>
                <w:szCs w:val="20"/>
              </w:rPr>
              <w:t>тревел</w:t>
            </w:r>
            <w:proofErr w:type="spellEnd"/>
            <w:r w:rsidRPr="00786B02">
              <w:rPr>
                <w:bCs/>
                <w:color w:val="0070C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F7632" w:rsidRPr="00786B02" w:rsidRDefault="006D09B7" w:rsidP="00CE1D3A">
            <w:pPr>
              <w:rPr>
                <w:color w:val="0070C0"/>
                <w:sz w:val="20"/>
                <w:szCs w:val="20"/>
              </w:rPr>
            </w:pPr>
            <w:r w:rsidRPr="00786B02">
              <w:rPr>
                <w:color w:val="0070C0"/>
                <w:sz w:val="20"/>
                <w:szCs w:val="20"/>
              </w:rPr>
              <w:t>выездной</w:t>
            </w:r>
          </w:p>
        </w:tc>
        <w:tc>
          <w:tcPr>
            <w:tcW w:w="1843" w:type="dxa"/>
            <w:vAlign w:val="bottom"/>
          </w:tcPr>
          <w:p w:rsidR="00CF7632" w:rsidRPr="00786B02" w:rsidRDefault="006D09B7" w:rsidP="008C3CA6">
            <w:pPr>
              <w:jc w:val="center"/>
              <w:rPr>
                <w:color w:val="0070C0"/>
                <w:sz w:val="20"/>
                <w:szCs w:val="20"/>
              </w:rPr>
            </w:pPr>
            <w:r w:rsidRPr="00786B02">
              <w:rPr>
                <w:color w:val="0070C0"/>
                <w:sz w:val="20"/>
                <w:szCs w:val="20"/>
              </w:rPr>
              <w:t>7701324126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014768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"АМСТЕЛ ТРЭВЕЛ"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7715235677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014769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"Туристическая компания 1000 Дорог"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7707800798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014770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"Веди ТУР Элит"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7716723645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014771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color w:val="000000"/>
                <w:sz w:val="20"/>
                <w:szCs w:val="20"/>
              </w:rPr>
              <w:t>Верес+К</w:t>
            </w:r>
            <w:proofErr w:type="spellEnd"/>
            <w:r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7729751512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014772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"КИПЛИНГ"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7704856841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014773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"КОРПОРАТИВНЫЙ КОНСЬЕРЖ"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      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7704302681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014774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Компания "Меридиан"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      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5407234428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014775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color w:val="000000"/>
                <w:sz w:val="20"/>
                <w:szCs w:val="20"/>
              </w:rPr>
              <w:t>Донтрэвел</w:t>
            </w:r>
            <w:proofErr w:type="spellEnd"/>
            <w:r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      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6163086502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014776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"Вербена"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      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6164069073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014777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"Белый Кит"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      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6027124854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014778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color w:val="000000"/>
                <w:sz w:val="20"/>
                <w:szCs w:val="20"/>
              </w:rPr>
              <w:t>Дальрассвет</w:t>
            </w:r>
            <w:proofErr w:type="spellEnd"/>
            <w:r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      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2540133168</w:t>
            </w:r>
          </w:p>
        </w:tc>
      </w:tr>
      <w:tr w:rsidR="00CF7632" w:rsidTr="00920465">
        <w:tc>
          <w:tcPr>
            <w:tcW w:w="83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МТ3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F7632" w:rsidRDefault="006D09B7" w:rsidP="000C57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014779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"АВАНТАЖ"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F7632" w:rsidRDefault="006D09B7" w:rsidP="00CE1D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внутренний     въездной      выездной</w:t>
            </w:r>
          </w:p>
        </w:tc>
        <w:tc>
          <w:tcPr>
            <w:tcW w:w="1843" w:type="dxa"/>
            <w:vAlign w:val="bottom"/>
          </w:tcPr>
          <w:p w:rsidR="00CF7632" w:rsidRDefault="006D09B7" w:rsidP="008C3C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2801064088</w:t>
            </w:r>
          </w:p>
        </w:tc>
      </w:tr>
    </w:tbl>
    <w:p w:rsidR="00CF7632" w:rsidRDefault="00CF7632" w:rsidP="00F06A63">
      <w:pPr>
        <w:jc w:val="right"/>
        <w:outlineLvl w:val="0"/>
      </w:pPr>
    </w:p>
    <w:sectPr w:rsidR="00CF7632" w:rsidSect="008C3CA6">
      <w:pgSz w:w="11906" w:h="16838"/>
      <w:pgMar w:top="71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A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7A83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DD"/>
    <w:rsid w:val="000C57FF"/>
    <w:rsid w:val="000F6918"/>
    <w:rsid w:val="001409F0"/>
    <w:rsid w:val="001507F5"/>
    <w:rsid w:val="002D130E"/>
    <w:rsid w:val="00505DDD"/>
    <w:rsid w:val="00563298"/>
    <w:rsid w:val="006D09B7"/>
    <w:rsid w:val="0074302D"/>
    <w:rsid w:val="007804D6"/>
    <w:rsid w:val="0078644D"/>
    <w:rsid w:val="00786B02"/>
    <w:rsid w:val="008C3CA6"/>
    <w:rsid w:val="009D2A78"/>
    <w:rsid w:val="00C06AF6"/>
    <w:rsid w:val="00CA3A09"/>
    <w:rsid w:val="00CE1D3A"/>
    <w:rsid w:val="00CF7632"/>
    <w:rsid w:val="00D0087B"/>
    <w:rsid w:val="00D61913"/>
    <w:rsid w:val="00F06A63"/>
    <w:rsid w:val="00F1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5100193-28AE-47A5-9C35-B1A384ED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AF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06AF6"/>
    <w:pPr>
      <w:widowControl w:val="0"/>
      <w:snapToGrid w:val="0"/>
      <w:spacing w:before="220" w:line="252" w:lineRule="auto"/>
      <w:ind w:left="520" w:right="400"/>
      <w:jc w:val="center"/>
    </w:pPr>
    <w:rPr>
      <w:sz w:val="18"/>
    </w:rPr>
  </w:style>
  <w:style w:type="table" w:styleId="a3">
    <w:name w:val="Table Grid"/>
    <w:basedOn w:val="a1"/>
    <w:rsid w:val="00743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0F6918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rsid w:val="000F6918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Downloads\&#1055;&#1088;&#1080;&#1082;&#1072;&#1079;%20&#1086;%20&#1092;&#1086;&#1088;&#1084;&#1080;&#1088;&#1086;&#1074;&#1072;&#1085;&#1080;&#1080;%20-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Приказ о формировании - шаблон.dotx</Template>
  <TotalTime>11</TotalTime>
  <Pages>3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user</cp:lastModifiedBy>
  <cp:revision>7</cp:revision>
  <cp:lastPrinted>2015-04-27T12:50:00Z</cp:lastPrinted>
  <dcterms:created xsi:type="dcterms:W3CDTF">2015-04-27T12:46:00Z</dcterms:created>
  <dcterms:modified xsi:type="dcterms:W3CDTF">2015-10-12T14:15:00Z</dcterms:modified>
</cp:coreProperties>
</file>